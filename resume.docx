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44FA9" w14:textId="15EEBCC4" w:rsidR="00D10A96" w:rsidRPr="00CB7FC2" w:rsidRDefault="009363C5" w:rsidP="00F41319">
      <w:pPr>
        <w:pStyle w:val="Title"/>
      </w:pPr>
      <w:r>
        <w:t>Jacob bell</w:t>
      </w:r>
    </w:p>
    <w:p w14:paraId="7160BEE3" w14:textId="71473E83" w:rsidR="00D10A96" w:rsidRPr="00D10A96" w:rsidRDefault="00D10A96" w:rsidP="00D10A96">
      <w:pPr>
        <w:pStyle w:val="Subtitle"/>
      </w:pPr>
    </w:p>
    <w:p w14:paraId="4837FFE7" w14:textId="484B9CB3" w:rsidR="005F4089" w:rsidRPr="005F4089" w:rsidRDefault="005F4089" w:rsidP="005F4089">
      <w:r>
        <w:t xml:space="preserve">                                                                                                                                                           814—521-2944</w:t>
      </w:r>
    </w:p>
    <w:p w14:paraId="28CED6B7" w14:textId="4E606C95" w:rsidR="00D10A96" w:rsidRPr="00A239BF" w:rsidRDefault="005F4089" w:rsidP="00D10A96">
      <w:pPr>
        <w:pStyle w:val="ContactInfo"/>
        <w:rPr>
          <w:lang w:val="fr-FR"/>
        </w:rPr>
      </w:pPr>
      <w:r>
        <w:t>jacobbell1127@gmail.com</w:t>
      </w:r>
    </w:p>
    <w:p w14:paraId="220FF26A" w14:textId="1AA345F2" w:rsidR="00D10A96" w:rsidRPr="00A239BF" w:rsidRDefault="0035192B" w:rsidP="00D10A96">
      <w:pPr>
        <w:pStyle w:val="ContactInfo"/>
        <w:rPr>
          <w:lang w:val="fr-FR"/>
        </w:rPr>
      </w:pPr>
      <w:r>
        <w:t xml:space="preserve">332 west race street </w:t>
      </w:r>
      <w:r w:rsidR="005F4089">
        <w:t>Somerset, pennsylvania 15501</w:t>
      </w:r>
      <w:r w:rsidR="00D10A96" w:rsidRPr="00A239BF">
        <w:rPr>
          <w:lang w:val="fr-FR"/>
        </w:rPr>
        <w:t xml:space="preserve"> </w:t>
      </w:r>
    </w:p>
    <w:p w14:paraId="58D38E5E" w14:textId="77777777" w:rsidR="00D10A96" w:rsidRPr="00A239BF" w:rsidRDefault="00D10A96" w:rsidP="00D10A96">
      <w:pPr>
        <w:pStyle w:val="Line"/>
        <w:rPr>
          <w:lang w:val="fr-FR"/>
        </w:rPr>
      </w:pPr>
    </w:p>
    <w:p w14:paraId="47099F63" w14:textId="77777777" w:rsidR="00D10A96" w:rsidRPr="00A239BF" w:rsidRDefault="007F0CAB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D961ACFE15B24112930BBE3996AA4372"/>
          </w:placeholder>
          <w:temporary/>
          <w:showingPlcHdr/>
          <w15:appearance w15:val="hidden"/>
        </w:sdtPr>
        <w:sdtEndPr/>
        <w:sdtContent>
          <w:r w:rsidR="00D10A96" w:rsidRPr="00253FAD">
            <w:rPr>
              <w:rFonts w:asciiTheme="minorHAnsi" w:hAnsiTheme="minorHAnsi" w:cstheme="minorHAnsi"/>
              <w:b/>
              <w:bCs/>
              <w:lang w:val="fr-FR"/>
            </w:rPr>
            <w:t>Objective</w:t>
          </w:r>
        </w:sdtContent>
      </w:sdt>
    </w:p>
    <w:p w14:paraId="573480BD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5C978BC" wp14:editId="2D29ADA6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1409E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143BC275" w14:textId="4B74D7F1" w:rsidR="00D10A96" w:rsidRDefault="005F4089" w:rsidP="00F02E6B">
      <w:r>
        <w:t xml:space="preserve">To obtain an entry level position in the Cyber Security field to expand my knowledge and growth within a </w:t>
      </w:r>
      <w:r w:rsidR="0035192B">
        <w:t>company.</w:t>
      </w:r>
    </w:p>
    <w:p w14:paraId="539FB647" w14:textId="77777777" w:rsidR="00D10A96" w:rsidRPr="00DC1B52" w:rsidRDefault="00D10A96" w:rsidP="00DC1B52">
      <w:pPr>
        <w:rPr>
          <w:sz w:val="18"/>
          <w:szCs w:val="16"/>
        </w:rPr>
      </w:pPr>
    </w:p>
    <w:p w14:paraId="3120AF57" w14:textId="77777777" w:rsidR="00D10A96" w:rsidRDefault="007F0CAB" w:rsidP="00F41319">
      <w:pPr>
        <w:pStyle w:val="Heading1"/>
      </w:pPr>
      <w:sdt>
        <w:sdtPr>
          <w:id w:val="1904716257"/>
          <w:placeholder>
            <w:docPart w:val="975A06268C4546EDB0081AF65F4EF0F6"/>
          </w:placeholder>
          <w:temporary/>
          <w:showingPlcHdr/>
          <w15:appearance w15:val="hidden"/>
        </w:sdtPr>
        <w:sdtEndPr/>
        <w:sdtContent>
          <w:r w:rsidR="00D10A96" w:rsidRPr="00253FAD">
            <w:rPr>
              <w:rFonts w:asciiTheme="minorHAnsi" w:hAnsiTheme="minorHAnsi" w:cstheme="minorHAnsi"/>
              <w:b/>
              <w:bCs/>
            </w:rPr>
            <w:t>Skills &amp; Abilities</w:t>
          </w:r>
        </w:sdtContent>
      </w:sdt>
    </w:p>
    <w:p w14:paraId="4DF36583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2F77B9E" wp14:editId="5B4E2CB8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CFB8A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D8A2251" w14:textId="1E1DF326" w:rsidR="00D10A96" w:rsidRDefault="005F4089" w:rsidP="00F02E6B">
      <w:r>
        <w:t>Laptop repair           updating computer drivers and software            troubleshooting</w:t>
      </w:r>
    </w:p>
    <w:p w14:paraId="3EAE69CA" w14:textId="27C52F17" w:rsidR="005F4089" w:rsidRDefault="005F4089" w:rsidP="00F02E6B">
      <w:r>
        <w:t xml:space="preserve">Installing computer hardware               formatting storage devices </w:t>
      </w:r>
    </w:p>
    <w:p w14:paraId="07533B18" w14:textId="77777777" w:rsidR="00D10A96" w:rsidRPr="00DC1B52" w:rsidRDefault="00D10A96" w:rsidP="00F41319">
      <w:pPr>
        <w:rPr>
          <w:sz w:val="18"/>
          <w:szCs w:val="16"/>
        </w:rPr>
      </w:pPr>
    </w:p>
    <w:p w14:paraId="1F0ECE01" w14:textId="77777777" w:rsidR="00D10A96" w:rsidRDefault="007F0CAB" w:rsidP="00DC1B52">
      <w:pPr>
        <w:pStyle w:val="Heading1"/>
      </w:pPr>
      <w:sdt>
        <w:sdtPr>
          <w:id w:val="69094262"/>
          <w:placeholder>
            <w:docPart w:val="8B004C081B6F4FBFB20D03A91F4FC79A"/>
          </w:placeholder>
          <w:temporary/>
          <w:showingPlcHdr/>
          <w15:appearance w15:val="hidden"/>
        </w:sdtPr>
        <w:sdtEndPr/>
        <w:sdtContent>
          <w:r w:rsidR="00D10A96" w:rsidRPr="00253FAD">
            <w:rPr>
              <w:rFonts w:asciiTheme="minorHAnsi" w:hAnsiTheme="minorHAnsi" w:cstheme="minorHAnsi"/>
              <w:b/>
              <w:bCs/>
            </w:rPr>
            <w:t>Experience</w:t>
          </w:r>
        </w:sdtContent>
      </w:sdt>
    </w:p>
    <w:p w14:paraId="1601BE61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1168441" wp14:editId="37DCA3A8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9E6AB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BF143B0" w14:textId="1D82D2C9" w:rsidR="00D10A96" w:rsidRPr="00F02E6B" w:rsidRDefault="005F4089" w:rsidP="00021847">
      <w:pPr>
        <w:pStyle w:val="Heading2"/>
      </w:pPr>
      <w:r>
        <w:rPr>
          <w:rStyle w:val="NotBold"/>
        </w:rPr>
        <w:t xml:space="preserve">2022 - </w:t>
      </w:r>
      <w:proofErr w:type="gramStart"/>
      <w:r>
        <w:rPr>
          <w:rStyle w:val="NotBold"/>
        </w:rPr>
        <w:t>2024</w:t>
      </w:r>
      <w:r w:rsidR="00D10A96">
        <w:tab/>
      </w:r>
      <w:r>
        <w:t>line</w:t>
      </w:r>
      <w:proofErr w:type="gramEnd"/>
      <w:r>
        <w:t xml:space="preserve"> cook</w:t>
      </w:r>
    </w:p>
    <w:p w14:paraId="51BE9678" w14:textId="3CBDE2AA" w:rsidR="00D10A96" w:rsidRPr="00021847" w:rsidRDefault="005F4089" w:rsidP="00021847">
      <w:pPr>
        <w:pStyle w:val="Heading3"/>
      </w:pPr>
      <w:r>
        <w:t>800 North Center Avenue| Somerset, Pennsylvania 15501</w:t>
      </w:r>
    </w:p>
    <w:p w14:paraId="25488235" w14:textId="2A71DEBA" w:rsidR="00D10A96" w:rsidRPr="00DC1B52" w:rsidRDefault="005F4089" w:rsidP="005F4089">
      <w:pPr>
        <w:pStyle w:val="NormalIndent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t>Prepared food for customers along with prepping food for business and making sure that my line</w:t>
      </w:r>
      <w:r w:rsidR="0035192B">
        <w:t>.</w:t>
      </w:r>
    </w:p>
    <w:p w14:paraId="69B7FE33" w14:textId="77777777" w:rsidR="00D10A96" w:rsidRPr="00DC1B52" w:rsidRDefault="00D10A96" w:rsidP="00DC1B52">
      <w:pPr>
        <w:rPr>
          <w:rStyle w:val="Heading2Char"/>
          <w:sz w:val="18"/>
        </w:rPr>
      </w:pPr>
    </w:p>
    <w:p w14:paraId="529FC74A" w14:textId="77777777" w:rsidR="00D10A96" w:rsidRDefault="007F0CAB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233890B3D412448CB500B7AA2879236A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253FAD">
            <w:rPr>
              <w:rFonts w:asciiTheme="minorHAnsi" w:hAnsiTheme="minorHAnsi" w:cstheme="minorHAnsi"/>
              <w:b/>
              <w:bCs/>
            </w:rPr>
            <w:t>Education</w:t>
          </w:r>
        </w:sdtContent>
      </w:sdt>
    </w:p>
    <w:p w14:paraId="56AD36C7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67F290B" wp14:editId="775649A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CF671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F1F962" w14:textId="3BF9CB72" w:rsidR="00D10A96" w:rsidRPr="00DC1B52" w:rsidRDefault="00021847" w:rsidP="00E87427">
      <w:pPr>
        <w:pStyle w:val="Heading2"/>
      </w:pPr>
      <w:r w:rsidRPr="00021847">
        <w:rPr>
          <w:rStyle w:val="NotBold"/>
        </w:rPr>
        <w:tab/>
      </w:r>
      <w:r w:rsidR="005F4089">
        <w:t>Somerset Area High School</w:t>
      </w:r>
    </w:p>
    <w:p w14:paraId="39F8DB73" w14:textId="77777777" w:rsidR="00D10A96" w:rsidRPr="00D10A96" w:rsidRDefault="007F0CAB" w:rsidP="00D10A96">
      <w:pPr>
        <w:pStyle w:val="Heading1"/>
        <w:rPr>
          <w:rStyle w:val="Heading1Char"/>
          <w:caps/>
        </w:rPr>
      </w:pPr>
      <w:sdt>
        <w:sdtPr>
          <w:rPr>
            <w:rStyle w:val="Heading1Char"/>
            <w:caps/>
          </w:rPr>
          <w:id w:val="-849491498"/>
          <w:placeholder>
            <w:docPart w:val="84C653BDD532411A9F31EDF956757D45"/>
          </w:placeholder>
          <w:temporary/>
          <w:showingPlcHdr/>
          <w15:appearance w15:val="hidden"/>
        </w:sdtPr>
        <w:sdtEndPr>
          <w:rPr>
            <w:rStyle w:val="Heading1Char"/>
          </w:rPr>
        </w:sdtEndPr>
        <w:sdtContent>
          <w:r w:rsidR="00D10A96" w:rsidRPr="00253FAD">
            <w:rPr>
              <w:rStyle w:val="Heading1Char"/>
              <w:rFonts w:asciiTheme="minorHAnsi" w:hAnsiTheme="minorHAnsi" w:cstheme="minorHAnsi"/>
              <w:b/>
              <w:bCs/>
              <w:caps/>
            </w:rPr>
            <w:t>Communication</w:t>
          </w:r>
        </w:sdtContent>
      </w:sdt>
    </w:p>
    <w:p w14:paraId="1B07A31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453C65C" wp14:editId="5CED90A9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1D72A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F0995A9" w14:textId="1DA6F82D" w:rsidR="00D10A96" w:rsidRPr="001C1671" w:rsidRDefault="0078008C" w:rsidP="00F02E6B">
      <w:r>
        <w:t xml:space="preserve">I implemented techniques that improved my efficiency in the kitchen and, helped reduce time on tickets. </w:t>
      </w:r>
    </w:p>
    <w:p w14:paraId="7DBF2D1D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2A329EA2" w14:textId="77777777" w:rsidR="00D10A96" w:rsidRDefault="007F0CAB" w:rsidP="00DC1B52">
      <w:pPr>
        <w:pStyle w:val="Heading1"/>
      </w:pPr>
      <w:sdt>
        <w:sdtPr>
          <w:id w:val="-374465639"/>
          <w:placeholder>
            <w:docPart w:val="E651004B9C9A4741ADF70DE4B262CE46"/>
          </w:placeholder>
          <w:temporary/>
          <w:showingPlcHdr/>
          <w15:appearance w15:val="hidden"/>
        </w:sdtPr>
        <w:sdtEndPr/>
        <w:sdtContent>
          <w:r w:rsidR="00D10A96" w:rsidRPr="00253FAD">
            <w:rPr>
              <w:rFonts w:asciiTheme="minorHAnsi" w:hAnsiTheme="minorHAnsi" w:cstheme="minorHAnsi"/>
              <w:b/>
              <w:bCs/>
            </w:rPr>
            <w:t>Leadership</w:t>
          </w:r>
        </w:sdtContent>
      </w:sdt>
    </w:p>
    <w:p w14:paraId="72FC724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0D38A0C" wp14:editId="6E63C25A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E30D1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107894" w14:textId="088FEAB4" w:rsidR="00C70632" w:rsidRDefault="0078008C" w:rsidP="00F02E6B">
      <w:r>
        <w:t>I am currently a section leader and a drill tech in our high school marching band as a section leader I was responsible for I teach the rest of my instruments section to play the music and as a drill tech me and others teach the entire band the proper form of marching and its varieties.</w:t>
      </w:r>
    </w:p>
    <w:p w14:paraId="69D2187A" w14:textId="69727D57" w:rsidR="00C70632" w:rsidRPr="00C47BE2" w:rsidRDefault="00F71FF8" w:rsidP="00F02E6B">
      <w:pPr>
        <w:rPr>
          <w:rFonts w:asciiTheme="minorHAnsi" w:hAnsiTheme="minorHAnsi" w:cstheme="minorHAnsi"/>
          <w:sz w:val="24"/>
          <w:szCs w:val="24"/>
        </w:rPr>
      </w:pPr>
      <w:r w:rsidRPr="00C47BE2">
        <w:rPr>
          <w:rFonts w:asciiTheme="minorHAnsi" w:hAnsiTheme="minorHAnsi" w:cstheme="minorHAnsi"/>
          <w:sz w:val="24"/>
          <w:szCs w:val="24"/>
        </w:rPr>
        <w:t>References</w:t>
      </w:r>
    </w:p>
    <w:p w14:paraId="68C4F38E" w14:textId="4C2D57E3" w:rsidR="003470AC" w:rsidRDefault="006063E4" w:rsidP="00F02E6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Mark Miller (814)-521-2944</w:t>
      </w:r>
    </w:p>
    <w:p w14:paraId="023B6D44" w14:textId="2DA13BF4" w:rsidR="00C47BE2" w:rsidRPr="00253FAD" w:rsidRDefault="00253FAD" w:rsidP="00F02E6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53FAD">
        <w:rPr>
          <w:rFonts w:asciiTheme="minorHAnsi" w:hAnsiTheme="minorHAnsi" w:cstheme="minorHAnsi"/>
          <w:b/>
          <w:bCs/>
          <w:sz w:val="24"/>
          <w:szCs w:val="24"/>
        </w:rPr>
        <w:t>Certifications</w:t>
      </w:r>
    </w:p>
    <w:p w14:paraId="0913318E" w14:textId="5CF40405" w:rsidR="0078008C" w:rsidRDefault="005654BF" w:rsidP="00F02E6B">
      <w:proofErr w:type="spellStart"/>
      <w:r>
        <w:t>CareerSafe</w:t>
      </w:r>
      <w:proofErr w:type="spellEnd"/>
      <w:r>
        <w:t xml:space="preserve"> Teamwork </w:t>
      </w:r>
      <w:r w:rsidR="007F18DA">
        <w:t xml:space="preserve">   CompTIA</w:t>
      </w:r>
      <w:r w:rsidR="00494884">
        <w:t xml:space="preserve"> IT Fundamentals     </w:t>
      </w:r>
      <w:proofErr w:type="spellStart"/>
      <w:r w:rsidR="00494884">
        <w:t>CareerSafe</w:t>
      </w:r>
      <w:proofErr w:type="spellEnd"/>
      <w:r w:rsidR="00494884">
        <w:t xml:space="preserve"> 10-Hour OSHA     </w:t>
      </w:r>
    </w:p>
    <w:p w14:paraId="14AD9CCE" w14:textId="17AC8F50" w:rsidR="00774221" w:rsidRDefault="00774221" w:rsidP="00F02E6B">
      <w:proofErr w:type="spellStart"/>
      <w:r>
        <w:t>TestOut</w:t>
      </w:r>
      <w:proofErr w:type="spellEnd"/>
      <w:r>
        <w:t xml:space="preserve"> IT Fundamentals </w:t>
      </w:r>
      <w:r w:rsidR="00F217D6">
        <w:t xml:space="preserve">   </w:t>
      </w:r>
      <w:proofErr w:type="spellStart"/>
      <w:r w:rsidR="00F217D6">
        <w:t>CareerSafe</w:t>
      </w:r>
      <w:proofErr w:type="spellEnd"/>
      <w:r w:rsidR="00F217D6">
        <w:t xml:space="preserve"> Personal Financial Management </w:t>
      </w:r>
      <w:r w:rsidR="00BB1007">
        <w:t xml:space="preserve"> </w:t>
      </w:r>
      <w:r w:rsidR="00000F5E">
        <w:t xml:space="preserve"> </w:t>
      </w:r>
      <w:proofErr w:type="spellStart"/>
      <w:r w:rsidR="00000F5E">
        <w:t>CareerSafe</w:t>
      </w:r>
      <w:proofErr w:type="spellEnd"/>
      <w:r w:rsidR="00BB1007">
        <w:t xml:space="preserve"> Time Management</w:t>
      </w:r>
    </w:p>
    <w:p w14:paraId="5E783963" w14:textId="3D403064" w:rsidR="00E87427" w:rsidRDefault="00F42108" w:rsidP="00F02E6B">
      <w:proofErr w:type="spellStart"/>
      <w:r>
        <w:t>CareerSafe</w:t>
      </w:r>
      <w:proofErr w:type="spellEnd"/>
      <w:r>
        <w:t xml:space="preserve"> Critical Thinking      </w:t>
      </w:r>
      <w:proofErr w:type="spellStart"/>
      <w:r w:rsidR="00AD5694">
        <w:t>CareerSafe</w:t>
      </w:r>
      <w:proofErr w:type="spellEnd"/>
      <w:r w:rsidR="00AD5694">
        <w:t xml:space="preserve"> Ergonomics </w:t>
      </w:r>
      <w:proofErr w:type="spellStart"/>
      <w:r w:rsidR="00AD5694">
        <w:t>CareerSafe</w:t>
      </w:r>
      <w:proofErr w:type="spellEnd"/>
      <w:r w:rsidR="00AD5694">
        <w:t xml:space="preserve"> </w:t>
      </w:r>
    </w:p>
    <w:p w14:paraId="59A7C38B" w14:textId="77777777" w:rsidR="00BB1007" w:rsidRPr="004D407C" w:rsidRDefault="00BB1007" w:rsidP="00F02E6B"/>
    <w:sectPr w:rsidR="00BB1007" w:rsidRPr="004D407C" w:rsidSect="00026CE4">
      <w:headerReference w:type="first" r:id="rId10"/>
      <w:pgSz w:w="12240" w:h="15840"/>
      <w:pgMar w:top="864" w:right="1440" w:bottom="806" w:left="1440" w:header="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088F9" w14:textId="77777777" w:rsidR="00026CE4" w:rsidRDefault="00026CE4">
      <w:r>
        <w:separator/>
      </w:r>
    </w:p>
  </w:endnote>
  <w:endnote w:type="continuationSeparator" w:id="0">
    <w:p w14:paraId="2C9C7D5C" w14:textId="77777777" w:rsidR="00026CE4" w:rsidRDefault="0002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3E41E" w14:textId="77777777" w:rsidR="00026CE4" w:rsidRDefault="00026CE4">
      <w:r>
        <w:separator/>
      </w:r>
    </w:p>
  </w:footnote>
  <w:footnote w:type="continuationSeparator" w:id="0">
    <w:p w14:paraId="52F89CB6" w14:textId="77777777" w:rsidR="00026CE4" w:rsidRDefault="0002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D3F" w14:textId="76454F1D" w:rsidR="0078008C" w:rsidRDefault="00C70632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89"/>
    <w:rsid w:val="00000F5E"/>
    <w:rsid w:val="00016A20"/>
    <w:rsid w:val="00021847"/>
    <w:rsid w:val="00026CE4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3FAD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470AC"/>
    <w:rsid w:val="0035192B"/>
    <w:rsid w:val="00355FC2"/>
    <w:rsid w:val="0036516F"/>
    <w:rsid w:val="00381FB1"/>
    <w:rsid w:val="003A3138"/>
    <w:rsid w:val="003D5A64"/>
    <w:rsid w:val="003D617D"/>
    <w:rsid w:val="003D6479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94884"/>
    <w:rsid w:val="004C3892"/>
    <w:rsid w:val="004D407C"/>
    <w:rsid w:val="004E0E03"/>
    <w:rsid w:val="004E65F4"/>
    <w:rsid w:val="0051052B"/>
    <w:rsid w:val="005119C1"/>
    <w:rsid w:val="005133A9"/>
    <w:rsid w:val="00515419"/>
    <w:rsid w:val="00544307"/>
    <w:rsid w:val="005539B6"/>
    <w:rsid w:val="005624E8"/>
    <w:rsid w:val="005648FD"/>
    <w:rsid w:val="005654BF"/>
    <w:rsid w:val="00577F75"/>
    <w:rsid w:val="005929CA"/>
    <w:rsid w:val="005B7925"/>
    <w:rsid w:val="005D4CD2"/>
    <w:rsid w:val="005E03E9"/>
    <w:rsid w:val="005F373F"/>
    <w:rsid w:val="005F3EB7"/>
    <w:rsid w:val="005F4089"/>
    <w:rsid w:val="006063E4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54BD9"/>
    <w:rsid w:val="00774221"/>
    <w:rsid w:val="00774A5C"/>
    <w:rsid w:val="0078008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7F18DA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3C5"/>
    <w:rsid w:val="00936886"/>
    <w:rsid w:val="009719F3"/>
    <w:rsid w:val="00971A48"/>
    <w:rsid w:val="00972ECD"/>
    <w:rsid w:val="00994422"/>
    <w:rsid w:val="009C55E7"/>
    <w:rsid w:val="009F3760"/>
    <w:rsid w:val="00A239BF"/>
    <w:rsid w:val="00A46867"/>
    <w:rsid w:val="00A537EA"/>
    <w:rsid w:val="00A82923"/>
    <w:rsid w:val="00AB6CCF"/>
    <w:rsid w:val="00AC6978"/>
    <w:rsid w:val="00AD5694"/>
    <w:rsid w:val="00AE18D5"/>
    <w:rsid w:val="00AE5969"/>
    <w:rsid w:val="00B0548E"/>
    <w:rsid w:val="00B06F91"/>
    <w:rsid w:val="00B33C46"/>
    <w:rsid w:val="00B3639D"/>
    <w:rsid w:val="00B550F6"/>
    <w:rsid w:val="00B61032"/>
    <w:rsid w:val="00B83BD2"/>
    <w:rsid w:val="00BA0F62"/>
    <w:rsid w:val="00BB0D3D"/>
    <w:rsid w:val="00BB1007"/>
    <w:rsid w:val="00BC195E"/>
    <w:rsid w:val="00BD5B36"/>
    <w:rsid w:val="00BE4A5D"/>
    <w:rsid w:val="00BE5218"/>
    <w:rsid w:val="00C056DC"/>
    <w:rsid w:val="00C25521"/>
    <w:rsid w:val="00C26EDD"/>
    <w:rsid w:val="00C42843"/>
    <w:rsid w:val="00C47BE2"/>
    <w:rsid w:val="00C67713"/>
    <w:rsid w:val="00C70632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21F88"/>
    <w:rsid w:val="00D25B41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87427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217D6"/>
    <w:rsid w:val="00F41319"/>
    <w:rsid w:val="00F42108"/>
    <w:rsid w:val="00F433EC"/>
    <w:rsid w:val="00F43B1D"/>
    <w:rsid w:val="00F446AD"/>
    <w:rsid w:val="00F552B7"/>
    <w:rsid w:val="00F554C6"/>
    <w:rsid w:val="00F60904"/>
    <w:rsid w:val="00F71FF8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F23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61ACFE15B24112930BBE3996AA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06C6F-FBEF-48F9-A11F-C89B8AB26A18}"/>
      </w:docPartPr>
      <w:docPartBody>
        <w:p w:rsidR="00EC3E03" w:rsidRDefault="00EC3E03">
          <w:pPr>
            <w:pStyle w:val="D961ACFE15B24112930BBE3996AA437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975A06268C4546EDB0081AF65F4EF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E5D6D-30BB-4321-8196-C2C1FF24A39E}"/>
      </w:docPartPr>
      <w:docPartBody>
        <w:p w:rsidR="00EC3E03" w:rsidRDefault="00EC3E03">
          <w:pPr>
            <w:pStyle w:val="975A06268C4546EDB0081AF65F4EF0F6"/>
          </w:pPr>
          <w:r w:rsidRPr="00E90506">
            <w:t>Skills &amp; Abilities</w:t>
          </w:r>
        </w:p>
      </w:docPartBody>
    </w:docPart>
    <w:docPart>
      <w:docPartPr>
        <w:name w:val="8B004C081B6F4FBFB20D03A91F4F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5960-78AB-47CC-9C0B-7CBC894E2588}"/>
      </w:docPartPr>
      <w:docPartBody>
        <w:p w:rsidR="00EC3E03" w:rsidRDefault="00EC3E03">
          <w:pPr>
            <w:pStyle w:val="8B004C081B6F4FBFB20D03A91F4FC79A"/>
          </w:pPr>
          <w:r w:rsidRPr="00E90506">
            <w:t>Experience</w:t>
          </w:r>
        </w:p>
      </w:docPartBody>
    </w:docPart>
    <w:docPart>
      <w:docPartPr>
        <w:name w:val="233890B3D412448CB500B7AA2879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3388-E156-4E9D-8842-0B19BE923ADD}"/>
      </w:docPartPr>
      <w:docPartBody>
        <w:p w:rsidR="00EC3E03" w:rsidRDefault="00EC3E03">
          <w:pPr>
            <w:pStyle w:val="233890B3D412448CB500B7AA2879236A"/>
          </w:pPr>
          <w:r w:rsidRPr="00E90506">
            <w:t>Education</w:t>
          </w:r>
        </w:p>
      </w:docPartBody>
    </w:docPart>
    <w:docPart>
      <w:docPartPr>
        <w:name w:val="84C653BDD532411A9F31EDF956757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2041-D798-48CB-9067-B02B79B8E336}"/>
      </w:docPartPr>
      <w:docPartBody>
        <w:p w:rsidR="00EC3E03" w:rsidRDefault="00EC3E03">
          <w:pPr>
            <w:pStyle w:val="84C653BDD532411A9F31EDF956757D45"/>
          </w:pPr>
          <w:r w:rsidRPr="00D10A96">
            <w:rPr>
              <w:rStyle w:val="Heading1Char"/>
              <w:caps w:val="0"/>
            </w:rPr>
            <w:t>Communication</w:t>
          </w:r>
        </w:p>
      </w:docPartBody>
    </w:docPart>
    <w:docPart>
      <w:docPartPr>
        <w:name w:val="E651004B9C9A4741ADF70DE4B262C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B93B-98B7-494B-B37D-F0AB34BF2F4F}"/>
      </w:docPartPr>
      <w:docPartBody>
        <w:p w:rsidR="00EC3E03" w:rsidRDefault="00EC3E03">
          <w:pPr>
            <w:pStyle w:val="E651004B9C9A4741ADF70DE4B262CE4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C6"/>
    <w:rsid w:val="00011FC6"/>
    <w:rsid w:val="003D6479"/>
    <w:rsid w:val="004019EF"/>
    <w:rsid w:val="00B83BD2"/>
    <w:rsid w:val="00EC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1ACFE15B24112930BBE3996AA4372">
    <w:name w:val="D961ACFE15B24112930BBE3996AA4372"/>
  </w:style>
  <w:style w:type="paragraph" w:customStyle="1" w:styleId="975A06268C4546EDB0081AF65F4EF0F6">
    <w:name w:val="975A06268C4546EDB0081AF65F4EF0F6"/>
  </w:style>
  <w:style w:type="paragraph" w:customStyle="1" w:styleId="8B004C081B6F4FBFB20D03A91F4FC79A">
    <w:name w:val="8B004C081B6F4FBFB20D03A91F4FC79A"/>
  </w:style>
  <w:style w:type="paragraph" w:customStyle="1" w:styleId="233890B3D412448CB500B7AA2879236A">
    <w:name w:val="233890B3D412448CB500B7AA2879236A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paragraph" w:customStyle="1" w:styleId="84C653BDD532411A9F31EDF956757D45">
    <w:name w:val="84C653BDD532411A9F31EDF956757D45"/>
  </w:style>
  <w:style w:type="paragraph" w:customStyle="1" w:styleId="E651004B9C9A4741ADF70DE4B262CE46">
    <w:name w:val="E651004B9C9A4741ADF70DE4B262C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2024-05-13T13:48:00Z</dcterms:created>
  <dcterms:modified xsi:type="dcterms:W3CDTF">2024-05-13T13:48:00Z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